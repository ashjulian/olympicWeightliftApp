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4A31" w14:textId="77777777" w:rsidR="00575B64" w:rsidRDefault="004157A6">
      <w:pPr>
        <w:pStyle w:val="MeetingTitle"/>
      </w:pPr>
      <w:r>
        <w:t>Client Information Gathering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4-1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267CEB41" w14:textId="469EDE9B" w:rsidR="00575B64" w:rsidRDefault="0024539C">
          <w:pPr>
            <w:pStyle w:val="DateTime"/>
          </w:pPr>
          <w:r>
            <w:t>4/10/2017</w:t>
          </w:r>
        </w:p>
      </w:sdtContent>
    </w:sdt>
    <w:p w14:paraId="2159F1F5" w14:textId="7FD938BA" w:rsidR="00575B64" w:rsidRDefault="0024539C">
      <w:pPr>
        <w:pStyle w:val="DateTime"/>
      </w:pPr>
      <w:r>
        <w:t>3:0</w:t>
      </w:r>
      <w:r w:rsidR="00DC4A3E">
        <w:t>0pm – 3:3</w:t>
      </w:r>
      <w:bookmarkStart w:id="0" w:name="_GoBack"/>
      <w:bookmarkEnd w:id="0"/>
      <w:r w:rsidR="004157A6">
        <w:t>0 pm</w:t>
      </w:r>
    </w:p>
    <w:p w14:paraId="12A41993" w14:textId="77777777" w:rsidR="00575B64" w:rsidRDefault="008D7E4B">
      <w:pPr>
        <w:pStyle w:val="AgendaInformation"/>
      </w:pPr>
      <w:r>
        <w:t xml:space="preserve">Attendees: </w:t>
      </w:r>
      <w:r w:rsidR="004157A6">
        <w:t>Chris MacIsaac, Ash Julian, Matt Taylor</w:t>
      </w:r>
    </w:p>
    <w:p w14:paraId="3C75E083" w14:textId="77777777" w:rsidR="00575B64" w:rsidRDefault="00575B64">
      <w:pPr>
        <w:pStyle w:val="AgendaInformation"/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75B64" w14:paraId="541EC782" w14:textId="77777777">
        <w:tc>
          <w:tcPr>
            <w:tcW w:w="2088" w:type="dxa"/>
          </w:tcPr>
          <w:p w14:paraId="1132DFB4" w14:textId="735AA598" w:rsidR="00575B64" w:rsidRDefault="00B90568" w:rsidP="004157A6">
            <w:pPr>
              <w:pStyle w:val="Event"/>
            </w:pPr>
            <w:r>
              <w:t>3:0</w:t>
            </w:r>
            <w:r w:rsidR="00071A0D">
              <w:t>0 pm – 3:1</w:t>
            </w:r>
            <w:r w:rsidR="005B784B">
              <w:t>0 p</w:t>
            </w:r>
            <w:r w:rsidR="004157A6">
              <w:t>m</w:t>
            </w:r>
          </w:p>
        </w:tc>
        <w:tc>
          <w:tcPr>
            <w:tcW w:w="3816" w:type="dxa"/>
          </w:tcPr>
          <w:p w14:paraId="67BCB542" w14:textId="77777777" w:rsidR="00575B64" w:rsidRDefault="00BA040D">
            <w:pPr>
              <w:pStyle w:val="Event-Bold"/>
            </w:pPr>
            <w:sdt>
              <w:sdt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EndPr/>
              <w:sdtContent>
                <w:r w:rsidR="008D7E4B">
                  <w:t>[Introduction]</w:t>
                </w:r>
              </w:sdtContent>
            </w:sdt>
          </w:p>
          <w:p w14:paraId="4D82A002" w14:textId="1D5C738B" w:rsidR="004157A6" w:rsidRDefault="004157A6" w:rsidP="00071A0D">
            <w:pPr>
              <w:pStyle w:val="Event"/>
            </w:pPr>
            <w:r>
              <w:t>[</w:t>
            </w:r>
            <w:r w:rsidR="00071A0D">
              <w:t>Quick overview of the project</w:t>
            </w:r>
            <w:r>
              <w:t>]</w:t>
            </w:r>
          </w:p>
        </w:tc>
        <w:tc>
          <w:tcPr>
            <w:tcW w:w="2952" w:type="dxa"/>
          </w:tcPr>
          <w:p w14:paraId="2741504F" w14:textId="77777777" w:rsidR="00575B64" w:rsidRDefault="00575B64">
            <w:pPr>
              <w:pStyle w:val="Event"/>
            </w:pPr>
          </w:p>
          <w:p w14:paraId="0FB2A98A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14:paraId="5ACC390A" w14:textId="77777777">
        <w:tc>
          <w:tcPr>
            <w:tcW w:w="2088" w:type="dxa"/>
          </w:tcPr>
          <w:p w14:paraId="3BD89ECB" w14:textId="0260DA6A" w:rsidR="00575B64" w:rsidRDefault="00071A0D" w:rsidP="004157A6">
            <w:pPr>
              <w:pStyle w:val="Event"/>
            </w:pPr>
            <w:r>
              <w:t>3:10 pm – 3:20</w:t>
            </w:r>
            <w:r w:rsidR="005B784B">
              <w:t xml:space="preserve"> p</w:t>
            </w:r>
            <w:r w:rsidR="004157A6">
              <w:t>m</w:t>
            </w:r>
          </w:p>
        </w:tc>
        <w:tc>
          <w:tcPr>
            <w:tcW w:w="3816" w:type="dxa"/>
          </w:tcPr>
          <w:p w14:paraId="0050A00D" w14:textId="77777777" w:rsidR="00575B64" w:rsidRDefault="004157A6">
            <w:pPr>
              <w:pStyle w:val="Event-Bold"/>
            </w:pPr>
            <w:r>
              <w:t>[Project Discussion]</w:t>
            </w:r>
          </w:p>
          <w:p w14:paraId="568794B0" w14:textId="731B1E7F" w:rsidR="005B784B" w:rsidRDefault="00071A0D" w:rsidP="005B784B">
            <w:pPr>
              <w:pStyle w:val="Event"/>
            </w:pPr>
            <w:r>
              <w:t xml:space="preserve">A walkthrough of </w:t>
            </w:r>
            <w:proofErr w:type="gramStart"/>
            <w:r>
              <w:t>the  application</w:t>
            </w:r>
            <w:proofErr w:type="gramEnd"/>
          </w:p>
        </w:tc>
        <w:tc>
          <w:tcPr>
            <w:tcW w:w="2952" w:type="dxa"/>
          </w:tcPr>
          <w:p w14:paraId="2A601681" w14:textId="77777777" w:rsidR="00575B64" w:rsidRDefault="00575B64">
            <w:pPr>
              <w:pStyle w:val="Event"/>
            </w:pPr>
          </w:p>
          <w:p w14:paraId="434C224A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14:paraId="4D7B5FBB" w14:textId="77777777">
        <w:tc>
          <w:tcPr>
            <w:tcW w:w="2088" w:type="dxa"/>
          </w:tcPr>
          <w:p w14:paraId="67B50B66" w14:textId="4AEB7480" w:rsidR="00575B64" w:rsidRDefault="00071A0D" w:rsidP="004157A6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3:20 pm – 3:3</w:t>
            </w:r>
            <w:r w:rsidR="005B784B">
              <w:rPr>
                <w:rStyle w:val="PlaceholderText"/>
                <w:color w:val="auto"/>
              </w:rPr>
              <w:t>0 pm</w:t>
            </w:r>
            <w:r w:rsidR="004157A6">
              <w:rPr>
                <w:rStyle w:val="PlaceholderText"/>
                <w:color w:val="auto"/>
              </w:rPr>
              <w:t xml:space="preserve"> </w:t>
            </w:r>
          </w:p>
        </w:tc>
        <w:tc>
          <w:tcPr>
            <w:tcW w:w="3816" w:type="dxa"/>
          </w:tcPr>
          <w:sdt>
            <w:sdtPr>
              <w:id w:val="1028796233"/>
              <w:placeholder>
                <w:docPart w:val="AB8FCC4FD67A4C06BA1A34E61F7E566C"/>
              </w:placeholder>
              <w:temporary/>
              <w:showingPlcHdr/>
            </w:sdtPr>
            <w:sdtEndPr/>
            <w:sdtContent>
              <w:p w14:paraId="27832EEF" w14:textId="77777777" w:rsidR="00575B64" w:rsidRDefault="008D7E4B">
                <w:pPr>
                  <w:pStyle w:val="Event-Bold"/>
                </w:pPr>
                <w:r>
                  <w:t>[Wrap-up]</w:t>
                </w:r>
              </w:p>
            </w:sdtContent>
          </w:sdt>
          <w:p w14:paraId="6EAC495C" w14:textId="6E43B2C4" w:rsidR="00575B64" w:rsidRDefault="004157A6" w:rsidP="0024539C">
            <w:pPr>
              <w:pStyle w:val="Event"/>
            </w:pPr>
            <w:r>
              <w:t>[</w:t>
            </w:r>
            <w:r w:rsidR="0024539C">
              <w:t>Explaining options for deployment</w:t>
            </w:r>
            <w:r>
              <w:t xml:space="preserve">] </w:t>
            </w:r>
          </w:p>
        </w:tc>
        <w:tc>
          <w:tcPr>
            <w:tcW w:w="2952" w:type="dxa"/>
          </w:tcPr>
          <w:p w14:paraId="628733A6" w14:textId="77777777" w:rsidR="00575B64" w:rsidRDefault="00575B64">
            <w:pPr>
              <w:pStyle w:val="Event"/>
            </w:pPr>
          </w:p>
          <w:p w14:paraId="77D5506D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</w:tbl>
    <w:p w14:paraId="111465C6" w14:textId="77777777" w:rsidR="00575B64" w:rsidRDefault="008D7E4B">
      <w:pPr>
        <w:pStyle w:val="MeetingTitle"/>
      </w:pPr>
      <w:r>
        <w:t>Additional Information:</w:t>
      </w:r>
    </w:p>
    <w:p w14:paraId="5691126D" w14:textId="486EBD56" w:rsidR="00575B64" w:rsidRDefault="009D41B2">
      <w:pPr>
        <w:pStyle w:val="AdditionalInformation"/>
      </w:pPr>
      <w:proofErr w:type="gramStart"/>
      <w:r>
        <w:t xml:space="preserve">Final </w:t>
      </w:r>
      <w:r w:rsidR="0024539C">
        <w:t>discussion and suggestions.</w:t>
      </w:r>
      <w:proofErr w:type="gramEnd"/>
      <w:r w:rsidR="005B784B">
        <w:t xml:space="preserve"> </w:t>
      </w:r>
      <w:r w:rsidR="004157A6">
        <w:t xml:space="preserve"> </w:t>
      </w:r>
    </w:p>
    <w:sectPr w:rsidR="00575B64" w:rsidSect="00575B64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D93C3" w14:textId="77777777" w:rsidR="00E272A5" w:rsidRDefault="00E272A5">
      <w:r>
        <w:separator/>
      </w:r>
    </w:p>
  </w:endnote>
  <w:endnote w:type="continuationSeparator" w:id="0">
    <w:p w14:paraId="7E8DDADB" w14:textId="77777777" w:rsidR="00E272A5" w:rsidRDefault="00E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CD3F7" w14:textId="77777777" w:rsidR="00E272A5" w:rsidRDefault="00E272A5">
      <w:r>
        <w:separator/>
      </w:r>
    </w:p>
  </w:footnote>
  <w:footnote w:type="continuationSeparator" w:id="0">
    <w:p w14:paraId="1A98431C" w14:textId="77777777" w:rsidR="00E272A5" w:rsidRDefault="00E272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EB458F" w14:paraId="092DE1B8" w14:textId="77777777" w:rsidTr="00EB458F">
      <w:tc>
        <w:tcPr>
          <w:tcW w:w="4428" w:type="dxa"/>
        </w:tcPr>
        <w:p w14:paraId="0757A872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48E5E066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1E30A6B" wp14:editId="1E135CA0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35DE91BB" w14:textId="77777777" w:rsidR="00EB458F" w:rsidRDefault="00EB458F" w:rsidP="00EB458F">
          <w:pPr>
            <w:pStyle w:val="Header"/>
            <w:jc w:val="right"/>
          </w:pPr>
        </w:p>
        <w:p w14:paraId="36898342" w14:textId="77777777" w:rsidR="00EB458F" w:rsidRDefault="00EB458F" w:rsidP="00EB458F">
          <w:pPr>
            <w:pStyle w:val="Header"/>
            <w:jc w:val="right"/>
          </w:pPr>
        </w:p>
        <w:p w14:paraId="547D4A06" w14:textId="77777777" w:rsidR="00EB458F" w:rsidRDefault="00EB458F" w:rsidP="00EB458F">
          <w:pPr>
            <w:pStyle w:val="Header"/>
            <w:jc w:val="right"/>
          </w:pPr>
        </w:p>
        <w:p w14:paraId="658DBA38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40390E7C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A5E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F68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B5A8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3D0C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8F"/>
    <w:rsid w:val="00071A0D"/>
    <w:rsid w:val="00131ABE"/>
    <w:rsid w:val="00192B49"/>
    <w:rsid w:val="0024539C"/>
    <w:rsid w:val="004157A6"/>
    <w:rsid w:val="00563D1D"/>
    <w:rsid w:val="00575B64"/>
    <w:rsid w:val="005B784B"/>
    <w:rsid w:val="008D7E4B"/>
    <w:rsid w:val="0096338A"/>
    <w:rsid w:val="009D41B2"/>
    <w:rsid w:val="00A838A6"/>
    <w:rsid w:val="00B90568"/>
    <w:rsid w:val="00DC4A3E"/>
    <w:rsid w:val="00E272A5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8C4D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  <w:docPart>
      <w:docPartPr>
        <w:name w:val="AB8FCC4FD67A4C06BA1A34E61F7E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A20E-2C09-44D3-A6A6-257B05EF28BF}"/>
      </w:docPartPr>
      <w:docPartBody>
        <w:p w:rsidR="00E32380" w:rsidRDefault="001B7B01">
          <w:pPr>
            <w:pStyle w:val="AB8FCC4FD67A4C06BA1A34E61F7E566C"/>
          </w:pPr>
          <w:r>
            <w:t>[Wrap-up]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80"/>
    <w:rsid w:val="000C415A"/>
    <w:rsid w:val="001B7B01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\Users\w0090347\AppData\Roaming\Microsoft\Templates\Meeting agenda.dotx</Template>
  <TotalTime>0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MacIsaac</cp:lastModifiedBy>
  <cp:revision>2</cp:revision>
  <cp:lastPrinted>2006-08-01T17:47:00Z</cp:lastPrinted>
  <dcterms:created xsi:type="dcterms:W3CDTF">2017-04-11T16:14:00Z</dcterms:created>
  <dcterms:modified xsi:type="dcterms:W3CDTF">2017-04-11T16:14:00Z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