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4A31" w14:textId="77777777" w:rsidR="00575B64" w:rsidRDefault="004157A6">
      <w:pPr>
        <w:pStyle w:val="MeetingTitle"/>
      </w:pPr>
      <w:r>
        <w:t>Client Information Gathering</w:t>
      </w:r>
    </w:p>
    <w:sdt>
      <w:sdt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13T00:00:00Z">
          <w:dateFormat w:val="M/d/yyyy"/>
          <w:lid w:val="en-US"/>
          <w:storeMappedDataAs w:val="dateTime"/>
          <w:calendar w:val="gregorian"/>
        </w:date>
      </w:sdtPr>
      <w:sdtContent>
        <w:p w14:paraId="267CEB41" w14:textId="77777777" w:rsidR="00575B64" w:rsidRDefault="005B784B">
          <w:pPr>
            <w:pStyle w:val="DateTime"/>
          </w:pPr>
          <w:r>
            <w:t>1/13</w:t>
          </w:r>
          <w:r w:rsidR="004157A6">
            <w:t>/2017</w:t>
          </w:r>
        </w:p>
      </w:sdtContent>
    </w:sdt>
    <w:p w14:paraId="2159F1F5" w14:textId="77777777" w:rsidR="00575B64" w:rsidRDefault="005B784B">
      <w:pPr>
        <w:pStyle w:val="DateTime"/>
      </w:pPr>
      <w:r>
        <w:t>2:30pm – 3</w:t>
      </w:r>
      <w:r w:rsidR="004157A6">
        <w:t>:00 pm</w:t>
      </w:r>
    </w:p>
    <w:p w14:paraId="12A41993" w14:textId="77777777" w:rsidR="00575B64" w:rsidRDefault="008D7E4B">
      <w:pPr>
        <w:pStyle w:val="AgendaInformation"/>
      </w:pPr>
      <w:r>
        <w:t xml:space="preserve">Attendees: </w:t>
      </w:r>
      <w:r w:rsidR="004157A6">
        <w:t>Chris MacIsaac, Ash Julian, Matt Taylor</w:t>
      </w:r>
    </w:p>
    <w:p w14:paraId="3C75E083" w14:textId="77777777" w:rsidR="00575B64" w:rsidRDefault="00575B64">
      <w:pPr>
        <w:pStyle w:val="AgendaInformation"/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75B64" w14:paraId="541EC782" w14:textId="77777777">
        <w:tc>
          <w:tcPr>
            <w:tcW w:w="2088" w:type="dxa"/>
          </w:tcPr>
          <w:p w14:paraId="1132DFB4" w14:textId="11AF4108" w:rsidR="00575B64" w:rsidRDefault="005B784B" w:rsidP="004157A6">
            <w:pPr>
              <w:pStyle w:val="Event"/>
            </w:pPr>
            <w:r>
              <w:t>2</w:t>
            </w:r>
            <w:bookmarkStart w:id="0" w:name="_GoBack"/>
            <w:bookmarkEnd w:id="0"/>
            <w:r>
              <w:t>:30 pm – 2:40 p</w:t>
            </w:r>
            <w:r w:rsidR="004157A6">
              <w:t>m</w:t>
            </w:r>
          </w:p>
        </w:tc>
        <w:tc>
          <w:tcPr>
            <w:tcW w:w="3816" w:type="dxa"/>
          </w:tcPr>
          <w:p w14:paraId="67BCB542" w14:textId="77777777" w:rsidR="00575B64" w:rsidRDefault="006311EC">
            <w:pPr>
              <w:pStyle w:val="Event-Bold"/>
            </w:pPr>
            <w:sdt>
              <w:sdt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Content>
                <w:r w:rsidR="008D7E4B">
                  <w:t>[Introduction]</w:t>
                </w:r>
              </w:sdtContent>
            </w:sdt>
          </w:p>
          <w:p w14:paraId="4D82A002" w14:textId="77777777" w:rsidR="004157A6" w:rsidRDefault="004157A6" w:rsidP="005B784B">
            <w:pPr>
              <w:pStyle w:val="Event"/>
            </w:pPr>
            <w:r>
              <w:t>[</w:t>
            </w:r>
            <w:r w:rsidR="005B784B">
              <w:t>Sean meeting Brief</w:t>
            </w:r>
            <w:r>
              <w:t>]</w:t>
            </w:r>
          </w:p>
        </w:tc>
        <w:tc>
          <w:tcPr>
            <w:tcW w:w="2952" w:type="dxa"/>
          </w:tcPr>
          <w:p w14:paraId="2741504F" w14:textId="77777777" w:rsidR="00575B64" w:rsidRDefault="00575B64">
            <w:pPr>
              <w:pStyle w:val="Event"/>
            </w:pPr>
          </w:p>
          <w:p w14:paraId="0FB2A98A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14:paraId="5ACC390A" w14:textId="77777777">
        <w:tc>
          <w:tcPr>
            <w:tcW w:w="2088" w:type="dxa"/>
          </w:tcPr>
          <w:p w14:paraId="3BD89ECB" w14:textId="77777777" w:rsidR="00575B64" w:rsidRDefault="005B784B" w:rsidP="004157A6">
            <w:pPr>
              <w:pStyle w:val="Event"/>
            </w:pPr>
            <w:r>
              <w:t>2:40 pm – 2:50 p</w:t>
            </w:r>
            <w:r w:rsidR="004157A6">
              <w:t>m</w:t>
            </w:r>
          </w:p>
        </w:tc>
        <w:tc>
          <w:tcPr>
            <w:tcW w:w="3816" w:type="dxa"/>
          </w:tcPr>
          <w:p w14:paraId="0050A00D" w14:textId="77777777" w:rsidR="00575B64" w:rsidRDefault="004157A6">
            <w:pPr>
              <w:pStyle w:val="Event-Bold"/>
            </w:pPr>
            <w:r>
              <w:t>[Project Discussion]</w:t>
            </w:r>
          </w:p>
          <w:p w14:paraId="3018BF15" w14:textId="77777777" w:rsidR="00575B64" w:rsidRDefault="004157A6" w:rsidP="004157A6">
            <w:pPr>
              <w:pStyle w:val="Event"/>
            </w:pPr>
            <w:r>
              <w:t>[</w:t>
            </w:r>
            <w:r w:rsidR="005B784B">
              <w:t>User Stories</w:t>
            </w:r>
            <w:r>
              <w:t>]</w:t>
            </w:r>
          </w:p>
          <w:p w14:paraId="4067507D" w14:textId="77777777" w:rsidR="00575B64" w:rsidRDefault="004157A6" w:rsidP="005B784B">
            <w:pPr>
              <w:pStyle w:val="Event"/>
            </w:pPr>
            <w:r>
              <w:t>[</w:t>
            </w:r>
            <w:r w:rsidR="005B784B">
              <w:t>Language Change Recommendation</w:t>
            </w:r>
            <w:r>
              <w:t>]</w:t>
            </w:r>
          </w:p>
          <w:p w14:paraId="568794B0" w14:textId="77777777" w:rsidR="005B784B" w:rsidRDefault="005B784B" w:rsidP="005B784B">
            <w:pPr>
              <w:pStyle w:val="Event"/>
            </w:pPr>
            <w:r>
              <w:t>[Client input and suggestions]</w:t>
            </w:r>
          </w:p>
        </w:tc>
        <w:tc>
          <w:tcPr>
            <w:tcW w:w="2952" w:type="dxa"/>
          </w:tcPr>
          <w:p w14:paraId="2A601681" w14:textId="77777777" w:rsidR="00575B64" w:rsidRDefault="00575B64">
            <w:pPr>
              <w:pStyle w:val="Event"/>
            </w:pPr>
          </w:p>
          <w:p w14:paraId="434C224A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  <w:tr w:rsidR="00575B64" w14:paraId="4D7B5FBB" w14:textId="77777777">
        <w:tc>
          <w:tcPr>
            <w:tcW w:w="2088" w:type="dxa"/>
          </w:tcPr>
          <w:p w14:paraId="67B50B66" w14:textId="77777777" w:rsidR="00575B64" w:rsidRDefault="005B784B" w:rsidP="004157A6">
            <w:pPr>
              <w:pStyle w:val="Even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2:50 pm – 3:00 pm</w:t>
            </w:r>
            <w:r w:rsidR="004157A6">
              <w:rPr>
                <w:rStyle w:val="PlaceholderText"/>
                <w:color w:val="auto"/>
              </w:rPr>
              <w:t xml:space="preserve"> </w:t>
            </w:r>
          </w:p>
        </w:tc>
        <w:tc>
          <w:tcPr>
            <w:tcW w:w="3816" w:type="dxa"/>
          </w:tcPr>
          <w:sdt>
            <w:sdtPr>
              <w:id w:val="1028796233"/>
              <w:placeholder>
                <w:docPart w:val="AB8FCC4FD67A4C06BA1A34E61F7E566C"/>
              </w:placeholder>
              <w:temporary/>
              <w:showingPlcHdr/>
            </w:sdtPr>
            <w:sdtContent>
              <w:p w14:paraId="27832EEF" w14:textId="77777777" w:rsidR="00575B64" w:rsidRDefault="008D7E4B">
                <w:pPr>
                  <w:pStyle w:val="Event-Bold"/>
                </w:pPr>
                <w:r>
                  <w:t>[Wrap-up]</w:t>
                </w:r>
              </w:p>
            </w:sdtContent>
          </w:sdt>
          <w:p w14:paraId="6EAC495C" w14:textId="77777777" w:rsidR="00575B64" w:rsidRDefault="004157A6" w:rsidP="004157A6">
            <w:pPr>
              <w:pStyle w:val="Event"/>
            </w:pPr>
            <w:r>
              <w:t xml:space="preserve">[Final Questions and/or Comments] </w:t>
            </w:r>
          </w:p>
        </w:tc>
        <w:tc>
          <w:tcPr>
            <w:tcW w:w="2952" w:type="dxa"/>
          </w:tcPr>
          <w:p w14:paraId="628733A6" w14:textId="77777777" w:rsidR="00575B64" w:rsidRDefault="00575B64">
            <w:pPr>
              <w:pStyle w:val="Event"/>
            </w:pPr>
          </w:p>
          <w:p w14:paraId="77D5506D" w14:textId="77777777" w:rsidR="00575B64" w:rsidRDefault="004157A6" w:rsidP="004157A6">
            <w:pPr>
              <w:pStyle w:val="Event"/>
            </w:pPr>
            <w:r>
              <w:t>[NSCC Forrester Rm 205C]</w:t>
            </w:r>
          </w:p>
        </w:tc>
      </w:tr>
    </w:tbl>
    <w:p w14:paraId="111465C6" w14:textId="77777777" w:rsidR="00575B64" w:rsidRDefault="008D7E4B">
      <w:pPr>
        <w:pStyle w:val="MeetingTitle"/>
      </w:pPr>
      <w:r>
        <w:t>Additional Information:</w:t>
      </w:r>
    </w:p>
    <w:p w14:paraId="5691126D" w14:textId="77777777" w:rsidR="00575B64" w:rsidRDefault="005B784B">
      <w:pPr>
        <w:pStyle w:val="AdditionalInformation"/>
      </w:pPr>
      <w:r>
        <w:t xml:space="preserve">After meeting with Sean we would like to go over some of his suggestions and recommendations that would better suit the clients needs. </w:t>
      </w:r>
      <w:r w:rsidR="004157A6">
        <w:t xml:space="preserve"> </w:t>
      </w:r>
    </w:p>
    <w:sectPr w:rsidR="00575B64" w:rsidSect="00575B64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D93C3" w14:textId="77777777" w:rsidR="006311EC" w:rsidRDefault="006311EC">
      <w:r>
        <w:separator/>
      </w:r>
    </w:p>
  </w:endnote>
  <w:endnote w:type="continuationSeparator" w:id="0">
    <w:p w14:paraId="7E8DDADB" w14:textId="77777777" w:rsidR="006311EC" w:rsidRDefault="0063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CD3F7" w14:textId="77777777" w:rsidR="006311EC" w:rsidRDefault="006311EC">
      <w:r>
        <w:separator/>
      </w:r>
    </w:p>
  </w:footnote>
  <w:footnote w:type="continuationSeparator" w:id="0">
    <w:p w14:paraId="1A98431C" w14:textId="77777777" w:rsidR="006311EC" w:rsidRDefault="006311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6311EC" w14:paraId="092DE1B8" w14:textId="77777777" w:rsidTr="00EB458F">
      <w:tc>
        <w:tcPr>
          <w:tcW w:w="4428" w:type="dxa"/>
        </w:tcPr>
        <w:p w14:paraId="0757A872" w14:textId="77777777" w:rsidR="006311EC" w:rsidRPr="00EB458F" w:rsidRDefault="006311EC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48E5E066" w14:textId="77777777" w:rsidR="006311EC" w:rsidRDefault="006311EC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1E30A6B" wp14:editId="1E135CA0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35DE91BB" w14:textId="77777777" w:rsidR="006311EC" w:rsidRDefault="006311EC" w:rsidP="00EB458F">
          <w:pPr>
            <w:pStyle w:val="Header"/>
            <w:jc w:val="right"/>
          </w:pPr>
        </w:p>
        <w:p w14:paraId="36898342" w14:textId="77777777" w:rsidR="006311EC" w:rsidRDefault="006311EC" w:rsidP="00EB458F">
          <w:pPr>
            <w:pStyle w:val="Header"/>
            <w:jc w:val="right"/>
          </w:pPr>
        </w:p>
        <w:p w14:paraId="547D4A06" w14:textId="77777777" w:rsidR="006311EC" w:rsidRDefault="006311EC" w:rsidP="00EB458F">
          <w:pPr>
            <w:pStyle w:val="Header"/>
            <w:jc w:val="right"/>
          </w:pPr>
        </w:p>
        <w:p w14:paraId="658DBA38" w14:textId="77777777" w:rsidR="006311EC" w:rsidRPr="00EB458F" w:rsidRDefault="006311EC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40390E7C" w14:textId="77777777" w:rsidR="006311EC" w:rsidRPr="00EB458F" w:rsidRDefault="006311EC" w:rsidP="00EB45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A5E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F68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B5A8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3D0C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8F"/>
    <w:rsid w:val="00071A0D"/>
    <w:rsid w:val="00131ABE"/>
    <w:rsid w:val="00192B49"/>
    <w:rsid w:val="0024539C"/>
    <w:rsid w:val="004157A6"/>
    <w:rsid w:val="00563D1D"/>
    <w:rsid w:val="00575B64"/>
    <w:rsid w:val="005B784B"/>
    <w:rsid w:val="006311EC"/>
    <w:rsid w:val="008D7E4B"/>
    <w:rsid w:val="0096338A"/>
    <w:rsid w:val="009D41B2"/>
    <w:rsid w:val="00A838A6"/>
    <w:rsid w:val="00B90568"/>
    <w:rsid w:val="00BA040D"/>
    <w:rsid w:val="00DC4A3E"/>
    <w:rsid w:val="00E272A5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8C4D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  <w:docPart>
      <w:docPartPr>
        <w:name w:val="AB8FCC4FD67A4C06BA1A34E61F7E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A20E-2C09-44D3-A6A6-257B05EF28BF}"/>
      </w:docPartPr>
      <w:docPartBody>
        <w:p w:rsidR="00E32380" w:rsidRDefault="001B7B01">
          <w:pPr>
            <w:pStyle w:val="AB8FCC4FD67A4C06BA1A34E61F7E566C"/>
          </w:pPr>
          <w:r>
            <w:t>[Wrap-up]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80"/>
    <w:rsid w:val="000C415A"/>
    <w:rsid w:val="001B7B01"/>
    <w:rsid w:val="005E44D4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\Users\w0090347\AppData\Roaming\Microsoft\Templates\Meeting agenda.dotx</Template>
  <TotalTime>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MacIsaac</cp:lastModifiedBy>
  <cp:revision>2</cp:revision>
  <cp:lastPrinted>2006-08-01T17:47:00Z</cp:lastPrinted>
  <dcterms:created xsi:type="dcterms:W3CDTF">2017-04-11T21:54:00Z</dcterms:created>
  <dcterms:modified xsi:type="dcterms:W3CDTF">2017-04-11T21:54:00Z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